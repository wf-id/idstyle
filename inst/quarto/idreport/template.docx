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My</w:t>
      </w:r>
      <w:r>
        <w:t xml:space="preserve"> </w:t>
      </w:r>
      <w:r>
        <w:t xml:space="preserve">Title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My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First</w:t>
      </w:r>
      <w:r>
        <w:t xml:space="preserve"> </w:t>
      </w:r>
      <w:r>
        <w:t xml:space="preserve">Last</w:t>
      </w:r>
    </w:p>
    <w:p>
      <w:pPr>
        <w:pStyle w:val="Date"/>
      </w:pPr>
      <w:r>
        <w:t xml:space="preserve">Updated:</w:t>
      </w:r>
      <w:r>
        <w:t xml:space="preserve"> </w:t>
      </w:r>
      <w:r>
        <w:t xml:space="preserve">1</w:t>
      </w:r>
      <w:r>
        <w:t xml:space="preserve"> </w:t>
      </w:r>
      <w:r>
        <w:t xml:space="preserve">Aug,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ethods"/>
    <w:p>
      <w:pPr>
        <w:pStyle w:val="Heading2"/>
      </w:pPr>
      <w:r>
        <w:t xml:space="preserve">Methods</w:t>
      </w:r>
    </w:p>
    <w:bookmarkEnd w:id="20"/>
    <w:bookmarkStart w:id="23" w:name="results"/>
    <w:p>
      <w:pPr>
        <w:pStyle w:val="Heading2"/>
      </w:pPr>
      <w:r>
        <w:t xml:space="preserve">Results</w:t>
      </w:r>
    </w:p>
    <w:bookmarkStart w:id="21" w:name="default-print"/>
    <w:p>
      <w:pPr>
        <w:pStyle w:val="Heading3"/>
      </w:pPr>
      <w:r>
        <w:t xml:space="preserve">Default Print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(mtcars) </w:t>
      </w:r>
      <w:r>
        <w:rPr>
          <w:rStyle w:val="CommentTok"/>
        </w:rPr>
        <w:t xml:space="preserve">#default print method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66"/>
        <w:gridCol w:w="573"/>
        <w:gridCol w:w="459"/>
        <w:gridCol w:w="573"/>
        <w:gridCol w:w="459"/>
        <w:gridCol w:w="573"/>
        <w:gridCol w:w="688"/>
        <w:gridCol w:w="688"/>
        <w:gridCol w:w="344"/>
        <w:gridCol w:w="344"/>
        <w:gridCol w:w="573"/>
        <w:gridCol w:w="57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1"/>
    <w:bookmarkStart w:id="22" w:name="id-flextable"/>
    <w:p>
      <w:pPr>
        <w:pStyle w:val="Heading3"/>
      </w:pPr>
      <w:r>
        <w:t xml:space="preserve">ID flextable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(mtcars)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format_flex_table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#idstyle flextable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22"/>
    <w:bookmarkEnd w:id="23"/>
    <w:bookmarkStart w:id="24" w:name="discussion"/>
    <w:p>
      <w:pPr>
        <w:pStyle w:val="Heading2"/>
      </w:pPr>
      <w:r>
        <w:t xml:space="preserve">Discussion</w:t>
      </w:r>
    </w:p>
    <w:bookmarkEnd w:id="24"/>
    <w:bookmarkStart w:id="26" w:name="references"/>
    <w:p>
      <w:pPr>
        <w:pStyle w:val="Heading2"/>
      </w:pPr>
      <w:r>
        <w:t xml:space="preserve">References</w:t>
      </w:r>
    </w:p>
    <w:p>
      <w:pPr>
        <w:pStyle w:val="FirstParagraph"/>
      </w:pPr>
      <w:hyperlink r:id="rId25">
        <w:r>
          <w:rPr>
            <w:rStyle w:val="Hyperlink"/>
          </w:rPr>
          <w:t xml:space="preserve">a link</w:t>
        </w:r>
      </w:hyperlink>
    </w:p>
    <w:bookmarkEnd w:id="26"/>
    <w:sectPr w:rsidR="00FC65F5" w:rsidRPr="00926B91" w:rsidSect="009F4B2D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h="15840" w:w="12240"/>
      <w:pgMar w:bottom="1440" w:footer="720" w:gutter="0" w:header="0" w:left="1440" w:right="1440" w:top="216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49BAC" w14:textId="77777777" w:rsidR="00587643" w:rsidRDefault="005876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63F6E" w14:textId="166D373B" w:rsidR="00F07404" w:rsidRDefault="00F07404" w:rsidP="00F07404">
    <w:pPr>
      <w:pStyle w:val="Footer"/>
      <w:ind w:left="-180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D94A97" wp14:editId="5F53CD3B">
              <wp:simplePos x="0" y="0"/>
              <wp:positionH relativeFrom="column">
                <wp:posOffset>-788</wp:posOffset>
              </wp:positionH>
              <wp:positionV relativeFrom="paragraph">
                <wp:posOffset>100921</wp:posOffset>
              </wp:positionV>
              <wp:extent cx="6027639" cy="232410"/>
              <wp:effectExtent l="0" t="0" r="1143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27639" cy="2324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ACD80F9" w14:textId="2C09AC49" w:rsidR="00F07404" w:rsidRPr="00827105" w:rsidRDefault="00F07404" w:rsidP="00F07404">
                          <w:pPr>
                            <w:autoSpaceDE w:val="0"/>
                            <w:autoSpaceDN w:val="0"/>
                            <w:adjustRightInd w:val="0"/>
                            <w:spacing w:line="288" w:lineRule="auto"/>
                            <w:textAlignment w:val="center"/>
                            <w:rPr>
                              <w:rFonts w:ascii="Georgia" w:hAnsi="Georgia" w:cs="Arial"/>
                              <w:color w:val="9B7B37"/>
                              <w:sz w:val="20"/>
                              <w:szCs w:val="20"/>
                            </w:rPr>
                          </w:pPr>
                          <w:r w:rsidRPr="00AC37A1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Department </w:t>
                          </w:r>
                          <w:r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of </w:t>
                          </w:r>
                          <w:r w:rsidR="00F17168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>Internal</w:t>
                          </w:r>
                          <w:r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 Medicine</w:t>
                          </w:r>
                          <w:r w:rsidR="00F17168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  | Section on Infectious Disease</w:t>
                          </w:r>
                          <w:r w:rsidR="00075BCD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AC37A1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 |  </w:t>
                          </w:r>
                          <w:r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Medical Center </w:t>
                          </w:r>
                          <w:r w:rsidR="00F17168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>Boulevard</w:t>
                          </w:r>
                          <w:r w:rsidRPr="00AC37A1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  |  </w:t>
                          </w:r>
                          <w:r w:rsidR="00F17168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>Winston-Salem, NC</w:t>
                          </w:r>
                          <w:r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 27157</w:t>
                          </w:r>
                          <w:r w:rsidR="00CF63A1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br/>
                            <w:t xml:space="preserve">p 336.716.4070  | idresearch@wakehealth.edu </w:t>
                          </w:r>
                          <w:r w:rsidRPr="00AC37A1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 |  School.WakeHealth.edu/</w:t>
                          </w:r>
                          <w:r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>departments/</w:t>
                          </w:r>
                          <w:r w:rsidR="00F17168" w:rsidRPr="00F17168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>internal-medicine/infectious-diseases</w:t>
                          </w:r>
                          <w:r w:rsidR="009F4B2D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ab/>
                          </w:r>
                          <w:r w:rsidR="009F4B2D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ab/>
                          </w:r>
                          <w:r w:rsidR="009F4B2D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ab/>
                          </w:r>
                          <w:r w:rsidR="009F4B2D" w:rsidRPr="009F4B2D">
                            <w:rPr>
                              <w:rFonts w:cs="Arial"/>
                              <w:sz w:val="16"/>
                              <w:szCs w:val="14"/>
                            </w:rPr>
                            <w:fldChar w:fldCharType="begin"/>
                          </w:r>
                          <w:r w:rsidR="009F4B2D" w:rsidRPr="009F4B2D">
                            <w:rPr>
                              <w:rFonts w:cs="Arial"/>
                              <w:sz w:val="16"/>
                              <w:szCs w:val="14"/>
                            </w:rPr>
                            <w:instrText xml:space="preserve"> PAGE   \* MERGEFORMAT </w:instrText>
                          </w:r>
                          <w:r w:rsidR="009F4B2D" w:rsidRPr="009F4B2D">
                            <w:rPr>
                              <w:rFonts w:cs="Arial"/>
                              <w:sz w:val="16"/>
                              <w:szCs w:val="14"/>
                            </w:rPr>
                            <w:fldChar w:fldCharType="separate"/>
                          </w:r>
                          <w:r w:rsidR="00926B91">
                            <w:rPr>
                              <w:rFonts w:cs="Arial"/>
                              <w:noProof/>
                              <w:sz w:val="16"/>
                              <w:szCs w:val="14"/>
                            </w:rPr>
                            <w:t>2</w:t>
                          </w:r>
                          <w:r w:rsidR="009F4B2D" w:rsidRPr="009F4B2D">
                            <w:rPr>
                              <w:rFonts w:cs="Arial"/>
                              <w:noProof/>
                              <w:sz w:val="16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AD94A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.05pt;margin-top:7.95pt;width:474.6pt;height:18.3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" filled="f" stroked="f" strokeweight=".5pt">
              <v:textbox style="mso-fit-shape-to-text:t" inset="0,0,0,0">
                <w:txbxContent>
                  <w:p w14:paraId="5ACD80F9" w14:textId="2C09AC49" w:rsidR="00F07404" w:rsidRPr="00827105" w:rsidRDefault="00F07404" w:rsidP="00F07404">
                    <w:pPr>
                      <w:autoSpaceDE w:val="0"/>
                      <w:autoSpaceDN w:val="0"/>
                      <w:adjustRightInd w:val="0"/>
                      <w:spacing w:line="288" w:lineRule="auto"/>
                      <w:textAlignment w:val="center"/>
                      <w:rPr>
                        <w:rFonts w:ascii="Georgia" w:hAnsi="Georgia" w:cs="Arial"/>
                        <w:color w:val="9B7B37"/>
                        <w:sz w:val="20"/>
                        <w:szCs w:val="20"/>
                      </w:rPr>
                    </w:pPr>
                    <w:r w:rsidRPr="00AC37A1"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Department </w:t>
                    </w:r>
                    <w:r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of </w:t>
                    </w:r>
                    <w:r w:rsidR="00F17168">
                      <w:rPr>
                        <w:rFonts w:cs="Arial"/>
                        <w:color w:val="9B7B37"/>
                        <w:sz w:val="14"/>
                        <w:szCs w:val="14"/>
                      </w:rPr>
                      <w:t>Internal</w:t>
                    </w:r>
                    <w:r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 Medicine</w:t>
                    </w:r>
                    <w:r w:rsidR="00F17168"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  | Section on Infectious Disease</w:t>
                    </w:r>
                    <w:r w:rsidR="00075BCD"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 </w:t>
                    </w:r>
                    <w:r w:rsidRPr="00AC37A1"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 |  </w:t>
                    </w:r>
                    <w:r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Medical Center </w:t>
                    </w:r>
                    <w:r w:rsidR="00F17168">
                      <w:rPr>
                        <w:rFonts w:cs="Arial"/>
                        <w:color w:val="9B7B37"/>
                        <w:sz w:val="14"/>
                        <w:szCs w:val="14"/>
                      </w:rPr>
                      <w:t>Boulevard</w:t>
                    </w:r>
                    <w:r w:rsidRPr="00AC37A1"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  |  </w:t>
                    </w:r>
                    <w:r w:rsidR="00F17168">
                      <w:rPr>
                        <w:rFonts w:cs="Arial"/>
                        <w:color w:val="9B7B37"/>
                        <w:sz w:val="14"/>
                        <w:szCs w:val="14"/>
                      </w:rPr>
                      <w:t>Winston-Salem, NC</w:t>
                    </w:r>
                    <w:r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 27157</w:t>
                    </w:r>
                    <w:r w:rsidR="00CF63A1">
                      <w:rPr>
                        <w:rFonts w:cs="Arial"/>
                        <w:color w:val="9B7B37"/>
                        <w:sz w:val="14"/>
                        <w:szCs w:val="14"/>
                      </w:rPr>
                      <w:br/>
                      <w:t xml:space="preserve">p 336.716.4070  | idresearch@wakehealth.edu </w:t>
                    </w:r>
                    <w:r w:rsidRPr="00AC37A1"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 |  School.WakeHealth.edu/</w:t>
                    </w:r>
                    <w:r>
                      <w:rPr>
                        <w:rFonts w:cs="Arial"/>
                        <w:color w:val="9B7B37"/>
                        <w:sz w:val="14"/>
                        <w:szCs w:val="14"/>
                      </w:rPr>
                      <w:t>departments/</w:t>
                    </w:r>
                    <w:r w:rsidR="00F17168" w:rsidRPr="00F17168">
                      <w:rPr>
                        <w:rFonts w:cs="Arial"/>
                        <w:color w:val="9B7B37"/>
                        <w:sz w:val="14"/>
                        <w:szCs w:val="14"/>
                      </w:rPr>
                      <w:t>internal-medicine/infectious-diseases</w:t>
                    </w:r>
                    <w:r w:rsidR="009F4B2D">
                      <w:rPr>
                        <w:rFonts w:cs="Arial"/>
                        <w:color w:val="9B7B37"/>
                        <w:sz w:val="14"/>
                        <w:szCs w:val="14"/>
                      </w:rPr>
                      <w:tab/>
                    </w:r>
                    <w:r w:rsidR="009F4B2D">
                      <w:rPr>
                        <w:rFonts w:cs="Arial"/>
                        <w:color w:val="9B7B37"/>
                        <w:sz w:val="14"/>
                        <w:szCs w:val="14"/>
                      </w:rPr>
                      <w:tab/>
                    </w:r>
                    <w:r w:rsidR="009F4B2D">
                      <w:rPr>
                        <w:rFonts w:cs="Arial"/>
                        <w:color w:val="9B7B37"/>
                        <w:sz w:val="14"/>
                        <w:szCs w:val="14"/>
                      </w:rPr>
                      <w:tab/>
                    </w:r>
                    <w:r w:rsidR="009F4B2D" w:rsidRPr="009F4B2D">
                      <w:rPr>
                        <w:rFonts w:cs="Arial"/>
                        <w:sz w:val="16"/>
                        <w:szCs w:val="14"/>
                      </w:rPr>
                      <w:fldChar w:fldCharType="begin"/>
                    </w:r>
                    <w:r w:rsidR="009F4B2D" w:rsidRPr="009F4B2D">
                      <w:rPr>
                        <w:rFonts w:cs="Arial"/>
                        <w:sz w:val="16"/>
                        <w:szCs w:val="14"/>
                      </w:rPr>
                      <w:instrText xml:space="preserve"> PAGE   \* MERGEFORMAT </w:instrText>
                    </w:r>
                    <w:r w:rsidR="009F4B2D" w:rsidRPr="009F4B2D">
                      <w:rPr>
                        <w:rFonts w:cs="Arial"/>
                        <w:sz w:val="16"/>
                        <w:szCs w:val="14"/>
                      </w:rPr>
                      <w:fldChar w:fldCharType="separate"/>
                    </w:r>
                    <w:r w:rsidR="00926B91">
                      <w:rPr>
                        <w:rFonts w:cs="Arial"/>
                        <w:noProof/>
                        <w:sz w:val="16"/>
                        <w:szCs w:val="14"/>
                      </w:rPr>
                      <w:t>2</w:t>
                    </w:r>
                    <w:r w:rsidR="009F4B2D" w:rsidRPr="009F4B2D">
                      <w:rPr>
                        <w:rFonts w:cs="Arial"/>
                        <w:noProof/>
                        <w:sz w:val="16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9CB55" w14:textId="2CB42839" w:rsidR="009F4B2D" w:rsidRPr="009F4B2D" w:rsidRDefault="001F1309" w:rsidP="009F4B2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9" behindDoc="0" locked="0" layoutInCell="1" allowOverlap="1" wp14:anchorId="1677D5FF" wp14:editId="058C9B90">
              <wp:simplePos x="0" y="0"/>
              <wp:positionH relativeFrom="column">
                <wp:align>left</wp:align>
              </wp:positionH>
              <wp:positionV relativeFrom="paragraph">
                <wp:posOffset>100330</wp:posOffset>
              </wp:positionV>
              <wp:extent cx="6025896" cy="256032"/>
              <wp:effectExtent l="0" t="0" r="13335" b="152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25896" cy="25603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75EA8F" w14:textId="0845AA52" w:rsidR="001F1309" w:rsidRPr="00827105" w:rsidRDefault="001F1309" w:rsidP="001F1309">
                          <w:pPr>
                            <w:autoSpaceDE w:val="0"/>
                            <w:autoSpaceDN w:val="0"/>
                            <w:adjustRightInd w:val="0"/>
                            <w:spacing w:line="288" w:lineRule="auto"/>
                            <w:textAlignment w:val="center"/>
                            <w:rPr>
                              <w:rFonts w:ascii="Georgia" w:hAnsi="Georgia" w:cs="Arial"/>
                              <w:color w:val="9B7B37"/>
                              <w:sz w:val="20"/>
                              <w:szCs w:val="20"/>
                            </w:rPr>
                          </w:pPr>
                          <w:r w:rsidRPr="00AC37A1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Department </w:t>
                          </w:r>
                          <w:r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of Internal Medicine  | Section on Infectious Disease </w:t>
                          </w:r>
                          <w:r w:rsidRPr="00AC37A1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 |  </w:t>
                          </w:r>
                          <w:r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>Medical Center Boulevard</w:t>
                          </w:r>
                          <w:r w:rsidRPr="00AC37A1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  |  </w:t>
                          </w:r>
                          <w:r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>Winston-Salem, NC 27157</w:t>
                          </w:r>
                          <w:r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br/>
                            <w:t xml:space="preserve">p 336.716.4070  | idresearch@wakehealth.edu </w:t>
                          </w:r>
                          <w:r w:rsidRPr="00AC37A1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 |  School.WakeHealth.edu/</w:t>
                          </w:r>
                          <w:r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>departments/</w:t>
                          </w:r>
                          <w:r w:rsidRPr="00F17168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>internal-medicine/infectious-diseases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77D5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0;margin-top:7.9pt;width:474.5pt;height:20.15pt;z-index:251660289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" filled="f" stroked="f" strokeweight=".5pt">
              <v:textbox style="mso-fit-shape-to-text:t" inset="0,0,0,0">
                <w:txbxContent>
                  <w:p w14:paraId="1E75EA8F" w14:textId="0845AA52" w:rsidR="001F1309" w:rsidRPr="00827105" w:rsidRDefault="001F1309" w:rsidP="001F1309">
                    <w:pPr>
                      <w:autoSpaceDE w:val="0"/>
                      <w:autoSpaceDN w:val="0"/>
                      <w:adjustRightInd w:val="0"/>
                      <w:spacing w:line="288" w:lineRule="auto"/>
                      <w:textAlignment w:val="center"/>
                      <w:rPr>
                        <w:rFonts w:ascii="Georgia" w:hAnsi="Georgia" w:cs="Arial"/>
                        <w:color w:val="9B7B37"/>
                        <w:sz w:val="20"/>
                        <w:szCs w:val="20"/>
                      </w:rPr>
                    </w:pPr>
                    <w:r w:rsidRPr="00AC37A1"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Department </w:t>
                    </w:r>
                    <w:r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of Internal Medicine  | Section on Infectious Disease </w:t>
                    </w:r>
                    <w:r w:rsidRPr="00AC37A1"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 |  </w:t>
                    </w:r>
                    <w:r>
                      <w:rPr>
                        <w:rFonts w:cs="Arial"/>
                        <w:color w:val="9B7B37"/>
                        <w:sz w:val="14"/>
                        <w:szCs w:val="14"/>
                      </w:rPr>
                      <w:t>Medical Center Boulevard</w:t>
                    </w:r>
                    <w:r w:rsidRPr="00AC37A1"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  |  </w:t>
                    </w:r>
                    <w:r>
                      <w:rPr>
                        <w:rFonts w:cs="Arial"/>
                        <w:color w:val="9B7B37"/>
                        <w:sz w:val="14"/>
                        <w:szCs w:val="14"/>
                      </w:rPr>
                      <w:t>Winston-Salem, NC 27157</w:t>
                    </w:r>
                    <w:r>
                      <w:rPr>
                        <w:rFonts w:cs="Arial"/>
                        <w:color w:val="9B7B37"/>
                        <w:sz w:val="14"/>
                        <w:szCs w:val="14"/>
                      </w:rPr>
                      <w:br/>
                      <w:t xml:space="preserve">p 336.716.4070  | idresearch@wakehealth.edu </w:t>
                    </w:r>
                    <w:r w:rsidRPr="00AC37A1"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 |  School.WakeHealth.edu/</w:t>
                    </w:r>
                    <w:r>
                      <w:rPr>
                        <w:rFonts w:cs="Arial"/>
                        <w:color w:val="9B7B37"/>
                        <w:sz w:val="14"/>
                        <w:szCs w:val="14"/>
                      </w:rPr>
                      <w:t>departments/</w:t>
                    </w:r>
                    <w:r w:rsidRPr="00F17168">
                      <w:rPr>
                        <w:rFonts w:cs="Arial"/>
                        <w:color w:val="9B7B37"/>
                        <w:sz w:val="14"/>
                        <w:szCs w:val="14"/>
                      </w:rPr>
                      <w:t>internal-medicine/infectious-diseases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5D56F" w14:textId="77777777" w:rsidR="00587643" w:rsidRDefault="005876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BC0A9" w14:textId="16066FD7" w:rsidR="008E36C8" w:rsidRDefault="00587643" w:rsidP="00F07404">
    <w:pPr>
      <w:pStyle w:val="Header"/>
      <w:ind w:left="-1800"/>
    </w:pPr>
    <w:r>
      <w:rPr>
        <w:noProof/>
      </w:rPr>
      <w:drawing>
        <wp:anchor distT="0" distB="0" distL="114300" distR="114300" simplePos="0" relativeHeight="251664385" behindDoc="1" locked="0" layoutInCell="1" allowOverlap="1" wp14:anchorId="0FFD3EE0" wp14:editId="241BA9A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969264"/>
          <wp:effectExtent l="0" t="0" r="0" b="2540"/>
          <wp:wrapNone/>
          <wp:docPr id="5" name="Picture 5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692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8F181" w14:textId="508DE1BE" w:rsidR="001F1309" w:rsidRDefault="0029167C">
    <w:pPr>
      <w:pStyle w:val="Header"/>
    </w:pPr>
    <w:r>
      <w:rPr>
        <w:noProof/>
      </w:rPr>
      <w:drawing>
        <wp:anchor distT="0" distB="0" distL="114300" distR="114300" simplePos="0" relativeHeight="251662337" behindDoc="1" locked="0" layoutInCell="1" allowOverlap="1" wp14:anchorId="6E1A21C5" wp14:editId="278C3F9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72400" cy="969264"/>
          <wp:effectExtent l="0" t="0" r="0" b="2540"/>
          <wp:wrapNone/>
          <wp:docPr id="2" name="Picture 2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692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DE922E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19FC212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4A054B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BB66E6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E8C6AB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890A95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308ACE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FA8B3F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0A76CB6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5BABF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310E329C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926B91"/>
    <w:rPr>
      <w:rFonts w:ascii="Arial" w:hAnsi="Arial"/>
      <w:sz w:val="22"/>
    </w:rPr>
  </w:style>
  <w:style w:styleId="Heading1" w:type="paragraph">
    <w:name w:val="heading 1"/>
    <w:basedOn w:val="Normal"/>
    <w:next w:val="Normal"/>
    <w:link w:val="Heading1Char"/>
    <w:uiPriority w:val="9"/>
    <w:qFormat/>
    <w:rsid w:val="00D56A89"/>
    <w:pPr>
      <w:keepNext/>
      <w:keepLines/>
      <w:spacing w:before="240"/>
      <w:outlineLvl w:val="0"/>
    </w:pPr>
    <w:rPr>
      <w:rFonts w:ascii="Garamond" w:cstheme="majorBidi" w:eastAsiaTheme="majorEastAsia" w:hAnsi="Garamond"/>
      <w:b/>
      <w:color w:val="8C6D2C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D56A89"/>
    <w:pPr>
      <w:keepNext/>
      <w:keepLines/>
      <w:spacing w:before="40"/>
      <w:outlineLvl w:val="1"/>
    </w:pPr>
    <w:rPr>
      <w:rFonts w:ascii="Garamond" w:cstheme="majorBidi" w:eastAsiaTheme="majorEastAsia" w:hAnsi="Garamond"/>
      <w:b/>
      <w:color w:val="8C6D2C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926B91"/>
    <w:pPr>
      <w:keepNext/>
      <w:keepLines/>
      <w:spacing w:before="40"/>
      <w:outlineLvl w:val="2"/>
    </w:pPr>
    <w:rPr>
      <w:rFonts w:ascii="Garamond" w:cstheme="majorBidi" w:eastAsiaTheme="majorEastAsia" w:hAnsi="Garamond"/>
      <w:b/>
      <w:color w:val="8C6D2C"/>
      <w:sz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926B91"/>
    <w:pPr>
      <w:keepNext/>
      <w:keepLines/>
      <w:spacing w:before="40"/>
      <w:outlineLvl w:val="3"/>
    </w:pPr>
    <w:rPr>
      <w:rFonts w:ascii="Garamond" w:cstheme="majorBidi" w:eastAsiaTheme="majorEastAsia" w:hAnsi="Garamond"/>
      <w:b/>
      <w:iCs/>
      <w:color w:val="8C6D2C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926B91"/>
    <w:pPr>
      <w:keepNext/>
      <w:keepLines/>
      <w:spacing w:before="40"/>
      <w:outlineLvl w:val="4"/>
    </w:pPr>
    <w:rPr>
      <w:rFonts w:ascii="Garamond" w:cstheme="majorBidi" w:eastAsiaTheme="majorEastAsia" w:hAnsi="Garamond"/>
      <w:color w:val="8C6D2C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926B91"/>
    <w:pPr>
      <w:keepNext/>
      <w:keepLines/>
      <w:spacing w:before="40"/>
      <w:outlineLvl w:val="5"/>
    </w:pPr>
    <w:rPr>
      <w:rFonts w:ascii="Garamond" w:cstheme="majorBidi" w:eastAsiaTheme="majorEastAsia" w:hAnsi="Garamond"/>
      <w:color w:val="8C6D2C"/>
      <w:sz w:val="21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926B91"/>
    <w:pPr>
      <w:keepNext/>
      <w:keepLines/>
      <w:spacing w:before="40"/>
      <w:outlineLvl w:val="6"/>
    </w:pPr>
    <w:rPr>
      <w:rFonts w:ascii="Garamond" w:cstheme="majorBidi" w:eastAsiaTheme="majorEastAsia" w:hAnsi="Garamond"/>
      <w:i/>
      <w:iCs/>
      <w:color w:val="8C6D2C"/>
      <w:sz w:val="21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926B91"/>
    <w:pPr>
      <w:keepNext/>
      <w:keepLines/>
      <w:spacing w:before="40"/>
      <w:outlineLvl w:val="7"/>
    </w:pPr>
    <w:rPr>
      <w:rFonts w:ascii="Garamond" w:cstheme="majorBidi" w:eastAsiaTheme="majorEastAsia" w:hAnsi="Garamond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926B91"/>
    <w:pPr>
      <w:keepNext/>
      <w:keepLines/>
      <w:spacing w:before="40"/>
      <w:outlineLvl w:val="8"/>
    </w:pPr>
    <w:rPr>
      <w:rFonts w:ascii="Garamond" w:cstheme="majorBidi" w:eastAsiaTheme="majorEastAsia" w:hAnsi="Garamond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E36C8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8E36C8"/>
  </w:style>
  <w:style w:styleId="Footer" w:type="paragraph">
    <w:name w:val="footer"/>
    <w:basedOn w:val="Normal"/>
    <w:link w:val="FooterChar"/>
    <w:uiPriority w:val="99"/>
    <w:unhideWhenUsed/>
    <w:rsid w:val="008E36C8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8E36C8"/>
  </w:style>
  <w:style w:customStyle="1" w:styleId="TOC1Char" w:type="character">
    <w:name w:val="TOC 1 Char"/>
    <w:basedOn w:val="DefaultParagraphFont"/>
    <w:link w:val="TOC1"/>
    <w:uiPriority w:val="39"/>
    <w:rsid w:val="00F17168"/>
    <w:rPr>
      <w:rFonts w:ascii="Arial" w:hAnsi="Arial"/>
    </w:rPr>
  </w:style>
  <w:style w:customStyle="1" w:styleId="TableCaptionChar" w:type="character">
    <w:name w:val="Table Caption Char"/>
    <w:basedOn w:val="DefaultParagraphFont"/>
    <w:link w:val="TableCaption"/>
    <w:rsid w:val="000431E3"/>
    <w:rPr>
      <w:rFonts w:ascii="Times New Roman" w:hAnsi="Times New Roman"/>
      <w:i/>
      <w:iCs/>
      <w:sz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56A89"/>
    <w:rPr>
      <w:rFonts w:ascii="Garamond" w:cstheme="majorBidi" w:eastAsiaTheme="majorEastAsia" w:hAnsi="Garamond"/>
      <w:b/>
      <w:color w:val="8C6D2C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D56A89"/>
    <w:rPr>
      <w:rFonts w:ascii="Garamond" w:cstheme="majorBidi" w:eastAsiaTheme="majorEastAsia" w:hAnsi="Garamond"/>
      <w:b/>
      <w:color w:val="8C6D2C"/>
      <w:sz w:val="26"/>
      <w:szCs w:val="26"/>
    </w:rPr>
  </w:style>
  <w:style w:styleId="Title" w:type="paragraph">
    <w:name w:val="Title"/>
    <w:basedOn w:val="Normal"/>
    <w:next w:val="Normal"/>
    <w:link w:val="TitleChar"/>
    <w:qFormat/>
    <w:rsid w:val="0032259E"/>
    <w:pPr>
      <w:contextualSpacing/>
      <w:jc w:val="center"/>
    </w:pPr>
    <w:rPr>
      <w:rFonts w:ascii="Garamond" w:cstheme="majorBidi" w:eastAsiaTheme="majorEastAsia" w:hAnsi="Garamond"/>
      <w:b/>
      <w:spacing w:val="-10"/>
      <w:kern w:val="28"/>
      <w:sz w:val="36"/>
      <w:szCs w:val="56"/>
    </w:rPr>
  </w:style>
  <w:style w:customStyle="1" w:styleId="TitleChar" w:type="character">
    <w:name w:val="Title Char"/>
    <w:basedOn w:val="DefaultParagraphFont"/>
    <w:link w:val="Title"/>
    <w:rsid w:val="0032259E"/>
    <w:rPr>
      <w:rFonts w:ascii="Garamond" w:cstheme="majorBidi" w:eastAsiaTheme="majorEastAsia" w:hAnsi="Garamond"/>
      <w:b/>
      <w:spacing w:val="-10"/>
      <w:kern w:val="28"/>
      <w:sz w:val="36"/>
      <w:szCs w:val="56"/>
    </w:rPr>
  </w:style>
  <w:style w:styleId="Subtitle" w:type="paragraph">
    <w:name w:val="Subtitle"/>
    <w:basedOn w:val="Normal"/>
    <w:next w:val="Normal"/>
    <w:link w:val="SubtitleChar"/>
    <w:qFormat/>
    <w:rsid w:val="0032259E"/>
    <w:pPr>
      <w:numPr>
        <w:ilvl w:val="1"/>
      </w:numPr>
      <w:spacing w:after="160"/>
      <w:jc w:val="center"/>
    </w:pPr>
    <w:rPr>
      <w:rFonts w:ascii="Garamond" w:eastAsiaTheme="minorEastAsia" w:hAnsi="Garamond"/>
      <w:b/>
      <w:color w:val="54565A"/>
      <w:spacing w:val="15"/>
      <w:sz w:val="32"/>
      <w:szCs w:val="22"/>
    </w:rPr>
  </w:style>
  <w:style w:customStyle="1" w:styleId="SubtitleChar" w:type="character">
    <w:name w:val="Subtitle Char"/>
    <w:basedOn w:val="DefaultParagraphFont"/>
    <w:link w:val="Subtitle"/>
    <w:rsid w:val="0032259E"/>
    <w:rPr>
      <w:rFonts w:ascii="Garamond" w:eastAsiaTheme="minorEastAsia" w:hAnsi="Garamond"/>
      <w:b/>
      <w:color w:val="54565A"/>
      <w:spacing w:val="15"/>
      <w:sz w:val="32"/>
      <w:szCs w:val="22"/>
    </w:rPr>
  </w:style>
  <w:style w:styleId="IntenseEmphasis" w:type="character">
    <w:name w:val="Intense Emphasis"/>
    <w:basedOn w:val="DefaultParagraphFont"/>
    <w:uiPriority w:val="21"/>
    <w:qFormat/>
    <w:rsid w:val="00D56A89"/>
    <w:rPr>
      <w:i/>
      <w:iCs/>
      <w:color w:val="8C6D2C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D56A89"/>
    <w:pPr>
      <w:pBdr>
        <w:top w:color="8C6D2C" w:space="10" w:sz="4" w:val="single"/>
        <w:bottom w:color="8C6D2C" w:space="10" w:sz="4" w:val="single"/>
      </w:pBdr>
      <w:spacing w:after="360" w:before="360"/>
      <w:ind w:left="864" w:right="864"/>
      <w:jc w:val="center"/>
    </w:pPr>
    <w:rPr>
      <w:i/>
      <w:iCs/>
      <w:color w:val="8C6D2C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D56A89"/>
    <w:rPr>
      <w:rFonts w:ascii="Arial" w:hAnsi="Arial"/>
      <w:i/>
      <w:iCs/>
      <w:color w:val="8C6D2C"/>
      <w:sz w:val="20"/>
    </w:rPr>
  </w:style>
  <w:style w:styleId="IntenseReference" w:type="character">
    <w:name w:val="Intense Reference"/>
    <w:basedOn w:val="DefaultParagraphFont"/>
    <w:uiPriority w:val="32"/>
    <w:qFormat/>
    <w:rsid w:val="00D56A89"/>
    <w:rPr>
      <w:b/>
      <w:bCs/>
      <w:smallCaps/>
      <w:color w:val="8C6D2C"/>
      <w:spacing w:val="5"/>
    </w:rPr>
  </w:style>
  <w:style w:styleId="BodyText" w:type="paragraph">
    <w:name w:val="Body Text"/>
    <w:basedOn w:val="Normal"/>
    <w:link w:val="BodyTextChar"/>
    <w:qFormat/>
    <w:rsid w:val="00EC2D70"/>
    <w:pPr>
      <w:spacing w:after="180" w:before="180"/>
    </w:pPr>
  </w:style>
  <w:style w:customStyle="1" w:styleId="BodyTextChar" w:type="character">
    <w:name w:val="Body Text Char"/>
    <w:basedOn w:val="DefaultParagraphFont"/>
    <w:link w:val="BodyText"/>
    <w:rsid w:val="00EC2D70"/>
    <w:rPr>
      <w:rFonts w:ascii="Arial" w:hAnsi="Arial"/>
      <w:sz w:val="20"/>
    </w:rPr>
  </w:style>
  <w:style w:customStyle="1" w:styleId="FirstParagraph" w:type="paragraph">
    <w:name w:val="First Paragraph"/>
    <w:basedOn w:val="BodyText"/>
    <w:next w:val="BodyText"/>
    <w:qFormat/>
    <w:rsid w:val="0017781C"/>
  </w:style>
  <w:style w:customStyle="1" w:styleId="Compact" w:type="paragraph">
    <w:name w:val="Compact"/>
    <w:basedOn w:val="BodyText"/>
    <w:qFormat/>
    <w:rsid w:val="0017781C"/>
    <w:pPr>
      <w:spacing w:after="36" w:before="36"/>
    </w:pPr>
  </w:style>
  <w:style w:customStyle="1" w:styleId="Author" w:type="paragraph">
    <w:name w:val="Author"/>
    <w:basedOn w:val="Normal"/>
    <w:next w:val="Date"/>
    <w:link w:val="AuthorChar"/>
    <w:qFormat/>
    <w:rsid w:val="0032259E"/>
    <w:pPr>
      <w:keepNext/>
      <w:keepLines/>
      <w:jc w:val="center"/>
    </w:pPr>
    <w:rPr>
      <w:sz w:val="24"/>
    </w:rPr>
  </w:style>
  <w:style w:styleId="Date" w:type="paragraph">
    <w:name w:val="Date"/>
    <w:basedOn w:val="Author"/>
    <w:next w:val="BodyText"/>
    <w:link w:val="DateChar"/>
    <w:qFormat/>
    <w:rsid w:val="00ED3EB1"/>
    <w:pPr>
      <w:spacing w:after="200"/>
    </w:pPr>
    <w:rPr>
      <w:i/>
      <w:sz w:val="22"/>
    </w:rPr>
  </w:style>
  <w:style w:customStyle="1" w:styleId="DateChar" w:type="character">
    <w:name w:val="Date Char"/>
    <w:basedOn w:val="DefaultParagraphFont"/>
    <w:link w:val="Date"/>
    <w:rsid w:val="00ED3EB1"/>
    <w:rPr>
      <w:rFonts w:ascii="Arial" w:hAnsi="Arial"/>
      <w:i/>
      <w:sz w:val="22"/>
    </w:rPr>
  </w:style>
  <w:style w:customStyle="1" w:styleId="Table" w:type="table">
    <w:name w:val="Table"/>
    <w:unhideWhenUsed/>
    <w:qFormat/>
    <w:rsid w:val="0017781C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TableCaption" w:type="paragraph">
    <w:name w:val="Table Caption"/>
    <w:basedOn w:val="Normal"/>
    <w:link w:val="TableCaptionChar"/>
    <w:rsid w:val="000431E3"/>
    <w:pPr>
      <w:keepNext/>
      <w:spacing w:after="120"/>
    </w:pPr>
    <w:rPr>
      <w:rFonts w:ascii="Times New Roman" w:hAnsi="Times New Roman"/>
      <w:i/>
      <w:iCs/>
      <w:sz w:val="20"/>
    </w:rPr>
  </w:style>
  <w:style w:styleId="Hyperlink" w:type="character">
    <w:name w:val="Hyperlink"/>
    <w:basedOn w:val="DefaultParagraphFont"/>
    <w:uiPriority w:val="99"/>
    <w:rsid w:val="00926B91"/>
    <w:rPr>
      <w:color w:val="8C6D2C"/>
      <w:u w:val="single"/>
    </w:rPr>
  </w:style>
  <w:style w:styleId="TOCHeading" w:type="paragraph">
    <w:name w:val="TOC Heading"/>
    <w:basedOn w:val="Heading1"/>
    <w:next w:val="BodyText"/>
    <w:link w:val="TOCHeadingChar"/>
    <w:uiPriority w:val="39"/>
    <w:unhideWhenUsed/>
    <w:qFormat/>
    <w:rsid w:val="00F17168"/>
    <w:pPr>
      <w:spacing w:line="259" w:lineRule="auto"/>
      <w:outlineLvl w:val="9"/>
    </w:pPr>
  </w:style>
  <w:style w:styleId="TOC1" w:type="paragraph">
    <w:name w:val="toc 1"/>
    <w:basedOn w:val="Normal"/>
    <w:next w:val="Normal"/>
    <w:link w:val="TOC1Char"/>
    <w:autoRedefine/>
    <w:uiPriority w:val="39"/>
    <w:unhideWhenUsed/>
    <w:rsid w:val="00F17168"/>
    <w:pPr>
      <w:spacing w:after="100"/>
    </w:pPr>
    <w:rPr>
      <w:sz w:val="24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17781C"/>
    <w:pPr>
      <w:spacing w:after="200"/>
    </w:pPr>
    <w:rPr>
      <w:i/>
      <w:iCs/>
      <w:color w:themeColor="text2" w:val="44546A"/>
      <w:sz w:val="18"/>
      <w:szCs w:val="18"/>
    </w:rPr>
  </w:style>
  <w:style w:customStyle="1" w:styleId="TOCHeadingChar" w:type="character">
    <w:name w:val="TOC Heading Char"/>
    <w:basedOn w:val="Heading1Char"/>
    <w:link w:val="TOCHeading"/>
    <w:uiPriority w:val="39"/>
    <w:rsid w:val="00F17168"/>
    <w:rPr>
      <w:rFonts w:ascii="Garamond" w:cstheme="majorBidi" w:eastAsiaTheme="majorEastAsia" w:hAnsi="Garamond"/>
      <w:b/>
      <w:color w:val="8C6D2C"/>
      <w:sz w:val="32"/>
      <w:szCs w:val="32"/>
    </w:rPr>
  </w:style>
  <w:style w:customStyle="1" w:styleId="AuthorChar" w:type="character">
    <w:name w:val="Author Char"/>
    <w:basedOn w:val="DefaultParagraphFont"/>
    <w:link w:val="Author"/>
    <w:rsid w:val="0032259E"/>
    <w:rPr>
      <w:rFonts w:ascii="Arial" w:hAnsi="Arial"/>
    </w:rPr>
  </w:style>
  <w:style w:styleId="PlaceholderText" w:type="character">
    <w:name w:val="Placeholder Text"/>
    <w:basedOn w:val="DefaultParagraphFont"/>
    <w:uiPriority w:val="99"/>
    <w:semiHidden/>
    <w:rsid w:val="009866A9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57AD9"/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357AD9"/>
    <w:rPr>
      <w:rFonts w:ascii="Segoe UI" w:cs="Segoe UI" w:hAnsi="Segoe UI"/>
      <w:sz w:val="18"/>
      <w:szCs w:val="18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926B91"/>
    <w:rPr>
      <w:rFonts w:ascii="Garamond" w:cstheme="majorBidi" w:eastAsiaTheme="majorEastAsia" w:hAnsi="Garamond"/>
      <w:b/>
      <w:color w:val="8C6D2C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926B91"/>
    <w:rPr>
      <w:rFonts w:ascii="Garamond" w:cstheme="majorBidi" w:eastAsiaTheme="majorEastAsia" w:hAnsi="Garamond"/>
      <w:b/>
      <w:iCs/>
      <w:color w:val="8C6D2C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926B91"/>
    <w:rPr>
      <w:rFonts w:ascii="Garamond" w:cstheme="majorBidi" w:eastAsiaTheme="majorEastAsia" w:hAnsi="Garamond"/>
      <w:color w:val="8C6D2C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926B91"/>
    <w:rPr>
      <w:rFonts w:ascii="Garamond" w:cstheme="majorBidi" w:eastAsiaTheme="majorEastAsia" w:hAnsi="Garamond"/>
      <w:color w:val="8C6D2C"/>
      <w:sz w:val="21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926B91"/>
    <w:rPr>
      <w:rFonts w:ascii="Garamond" w:cstheme="majorBidi" w:eastAsiaTheme="majorEastAsia" w:hAnsi="Garamond"/>
      <w:i/>
      <w:iCs/>
      <w:color w:val="8C6D2C"/>
      <w:sz w:val="21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926B91"/>
    <w:rPr>
      <w:rFonts w:ascii="Garamond" w:cstheme="majorBidi" w:eastAsiaTheme="majorEastAsia" w:hAnsi="Garamond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926B91"/>
    <w:rPr>
      <w:rFonts w:ascii="Garamond" w:cstheme="majorBidi" w:eastAsiaTheme="majorEastAsia" w:hAnsi="Garamond"/>
      <w:i/>
      <w:iCs/>
      <w:color w:themeColor="text1" w:themeTint="D8" w:val="272727"/>
      <w:sz w:val="21"/>
      <w:szCs w:val="2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hyperlink" Id="rId25" Target="https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google.com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enner\Downloads\Wake%20Forest%20University%20SOM%20Dept%20EM%20Letterhead_revised%202.2023%20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Wake Forest University SOM Dept EM Letterhead_revised 2.2023 copy.dotx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WFUSOM Template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My Title</dc:title>
  <dc:creator>First Last</dc:creator>
  <cp:keywords/>
  <dcterms:created xsi:type="dcterms:W3CDTF">2023-08-03T14:06:09Z</dcterms:created>
  <dcterms:modified xsi:type="dcterms:W3CDTF">2023-08-03T14:06:09Z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sl">
    <vt:lpwstr>https://raw.githubusercontent.com/citation-style-language/styles/master/apa-numeric-superscript-brackets.csl</vt:lpwstr>
  </property>
  <property fmtid="{D5CDD505-2E9C-101B-9397-08002B2CF9AE}" pid="6" name="date">
    <vt:lpwstr>Updated: 1 Aug, 2023</vt:lpwstr>
  </property>
  <property fmtid="{D5CDD505-2E9C-101B-9397-08002B2CF9AE}" pid="7" name="date-format">
    <vt:lpwstr>[Updated:] D MMM, YYYY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number-depth">
    <vt:lpwstr>3</vt:lpwstr>
  </property>
  <property fmtid="{D5CDD505-2E9C-101B-9397-08002B2CF9AE}" pid="13" name="revealjs-plugins">
    <vt:lpwstr/>
  </property>
  <property fmtid="{D5CDD505-2E9C-101B-9397-08002B2CF9AE}" pid="14" name="subtitle">
    <vt:lpwstr>This is My Subtitle</vt:lpwstr>
  </property>
  <property fmtid="{D5CDD505-2E9C-101B-9397-08002B2CF9AE}" pid="15" name="toc-title">
    <vt:lpwstr>Table of contents</vt:lpwstr>
  </property>
</Properties>
</file>